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E71AB" w14:textId="44B7E243" w:rsidR="00D077E9" w:rsidRDefault="00755944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0913AB3" wp14:editId="5C76777C">
            <wp:simplePos x="0" y="0"/>
            <wp:positionH relativeFrom="column">
              <wp:posOffset>-745435</wp:posOffset>
            </wp:positionH>
            <wp:positionV relativeFrom="page">
              <wp:posOffset>15903</wp:posOffset>
            </wp:positionV>
            <wp:extent cx="7760355" cy="6678654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994" cy="670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E97249" wp14:editId="5E2F7781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19050" t="57150" r="99695" b="4889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C1A7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" fillcolor="white [3212]" stroked="f" strokeweight="2pt">
                <v:shadow on="t" color="black" opacity="26214f" origin="-.5" offset="3pt,0"/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276D0B8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3BB5941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826C84A" wp14:editId="449D96F8">
                      <wp:extent cx="3528695" cy="1121134"/>
                      <wp:effectExtent l="0" t="0" r="0" b="317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211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7F8A97" w14:textId="1E3B46C9" w:rsidR="00D077E9" w:rsidRPr="00D86945" w:rsidRDefault="00D077E9" w:rsidP="00EA3AA4">
                                  <w:pPr>
                                    <w:pStyle w:val="Ttulo"/>
                                  </w:pPr>
                                  <w:r w:rsidRPr="00D86945">
                                    <w:rPr>
                                      <w:lang w:bidi="es-ES"/>
                                    </w:rPr>
                                    <w:t>INFORME</w:t>
                                  </w:r>
                                  <w:r w:rsidR="00EA3AA4">
                                    <w:t xml:space="preserve"> DE REUNIONES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826C8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8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" filled="f" stroked="f" strokeweight=".5pt">
                      <v:textbox>
                        <w:txbxContent>
                          <w:p w14:paraId="6A7F8A97" w14:textId="1E3B46C9" w:rsidR="00D077E9" w:rsidRPr="00D86945" w:rsidRDefault="00D077E9" w:rsidP="00EA3AA4">
                            <w:pPr>
                              <w:pStyle w:val="Ttulo"/>
                            </w:pPr>
                            <w:r w:rsidRPr="00D86945">
                              <w:rPr>
                                <w:lang w:bidi="es-ES"/>
                              </w:rPr>
                              <w:t>INFORME</w:t>
                            </w:r>
                            <w:r w:rsidR="00EA3AA4">
                              <w:t xml:space="preserve"> DE REUNIONES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55BEBEE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8CA0BD" wp14:editId="64FF3E4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069F2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E394873" w14:textId="77777777" w:rsidTr="00755944">
        <w:trPr>
          <w:trHeight w:val="643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31F2B8" w14:textId="2FBBC9F5" w:rsidR="00D077E9" w:rsidRDefault="00D077E9" w:rsidP="00AB02A7">
            <w:pPr>
              <w:rPr>
                <w:noProof/>
              </w:rPr>
            </w:pPr>
          </w:p>
        </w:tc>
      </w:tr>
      <w:tr w:rsidR="00D077E9" w14:paraId="136EB31A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527380D" w14:textId="73B6DBE1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C9E1E7D" w14:textId="0E14623F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904A477" w14:textId="51562BDC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noProof/>
              </w:rPr>
              <w:id w:val="-1740469667"/>
              <w:placeholder>
                <w:docPart w:val="EAD29DC4A5F54BC0B23A4BB829A6AF60"/>
              </w:placeholder>
              <w15:appearance w15:val="hidden"/>
            </w:sdtPr>
            <w:sdtEndPr/>
            <w:sdtContent>
              <w:p w14:paraId="122610DF" w14:textId="7EBC19D7" w:rsidR="00D077E9" w:rsidRPr="00755944" w:rsidRDefault="00755944" w:rsidP="00AB02A7">
                <w:pPr>
                  <w:rPr>
                    <w:noProof/>
                    <w:sz w:val="44"/>
                    <w:szCs w:val="36"/>
                  </w:rPr>
                </w:pPr>
                <w:r>
                  <w:rPr>
                    <w:noProof/>
                  </w:rPr>
                  <w:t xml:space="preserve">Company :           </w:t>
                </w:r>
                <w:r w:rsidR="00692F16" w:rsidRPr="00755944">
                  <w:rPr>
                    <w:noProof/>
                    <w:sz w:val="44"/>
                    <w:szCs w:val="36"/>
                  </w:rPr>
                  <w:t>ASCII</w:t>
                </w:r>
              </w:p>
            </w:sdtContent>
          </w:sdt>
          <w:p w14:paraId="0D28B455" w14:textId="77777777" w:rsidR="00755944" w:rsidRDefault="00755944" w:rsidP="00AB02A7">
            <w:pPr>
              <w:rPr>
                <w:noProof/>
              </w:rPr>
            </w:pPr>
          </w:p>
          <w:p w14:paraId="5961F1DC" w14:textId="41203F49" w:rsidR="00D077E9" w:rsidRDefault="00692F16" w:rsidP="00AB02A7">
            <w:pPr>
              <w:rPr>
                <w:noProof/>
              </w:rPr>
            </w:pPr>
            <w:r>
              <w:rPr>
                <w:noProof/>
              </w:rPr>
              <w:t>Josue Carlos Zenteno Yave</w:t>
            </w:r>
          </w:p>
          <w:p w14:paraId="344C3135" w14:textId="0041F0BE" w:rsidR="00755944" w:rsidRDefault="00755944" w:rsidP="00AB02A7">
            <w:pPr>
              <w:rPr>
                <w:noProof/>
              </w:rPr>
            </w:pPr>
            <w:r>
              <w:rPr>
                <w:noProof/>
              </w:rPr>
              <w:t>Sergio Silvestre Pavon</w:t>
            </w:r>
          </w:p>
          <w:p w14:paraId="7CBD6138" w14:textId="6F9B04D6" w:rsidR="00755944" w:rsidRDefault="00755944" w:rsidP="00AB02A7">
            <w:pPr>
              <w:rPr>
                <w:noProof/>
              </w:rPr>
            </w:pPr>
            <w:r>
              <w:rPr>
                <w:noProof/>
              </w:rPr>
              <w:t>Luis Santiyán García</w:t>
            </w:r>
          </w:p>
          <w:p w14:paraId="291570D1" w14:textId="325E861B" w:rsidR="00755944" w:rsidRDefault="00755944" w:rsidP="00AB02A7">
            <w:pPr>
              <w:rPr>
                <w:noProof/>
              </w:rPr>
            </w:pPr>
            <w:r>
              <w:rPr>
                <w:noProof/>
              </w:rPr>
              <w:t>Carlos Bernalte García-Junco</w:t>
            </w:r>
          </w:p>
          <w:p w14:paraId="6F4B9585" w14:textId="0D9DEF5B" w:rsidR="00755944" w:rsidRDefault="00755944" w:rsidP="00AB02A7">
            <w:pPr>
              <w:rPr>
                <w:noProof/>
              </w:rPr>
            </w:pPr>
            <w:r>
              <w:rPr>
                <w:noProof/>
              </w:rPr>
              <w:t>Juan Tomás Araque Martínez</w:t>
            </w:r>
          </w:p>
          <w:p w14:paraId="7EF43944" w14:textId="5B2E187B" w:rsidR="00755944" w:rsidRDefault="00755944" w:rsidP="00AB02A7">
            <w:pPr>
              <w:rPr>
                <w:noProof/>
              </w:rPr>
            </w:pPr>
            <w:r>
              <w:rPr>
                <w:noProof/>
              </w:rPr>
              <w:t>Angel García Collado</w:t>
            </w:r>
          </w:p>
          <w:p w14:paraId="28042215" w14:textId="77777777" w:rsidR="00755944" w:rsidRDefault="00755944" w:rsidP="00AB02A7">
            <w:pPr>
              <w:rPr>
                <w:noProof/>
              </w:rPr>
            </w:pPr>
          </w:p>
          <w:p w14:paraId="1D885D44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69FB2D8" w14:textId="3B35109A" w:rsidR="009D7874" w:rsidRDefault="00755944" w:rsidP="00AB02A7">
      <w:pPr>
        <w:spacing w:after="200"/>
        <w:rPr>
          <w:noProof/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5A167" wp14:editId="753B4A5D">
                <wp:simplePos x="0" y="0"/>
                <wp:positionH relativeFrom="column">
                  <wp:posOffset>-53671</wp:posOffset>
                </wp:positionH>
                <wp:positionV relativeFrom="paragraph">
                  <wp:posOffset>6225374</wp:posOffset>
                </wp:positionV>
                <wp:extent cx="2234316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43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2C7AD" id="Conector recto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490.2pt" to="171.7pt,4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" strokecolor="#024f75 [3204]" strokeweight="1pt"/>
            </w:pict>
          </mc:Fallback>
        </mc:AlternateContent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FE1F49" wp14:editId="33EFFB9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440E3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  <w:r w:rsidR="009D7874">
        <w:rPr>
          <w:noProof/>
          <w:lang w:bidi="es-ES"/>
        </w:rPr>
        <w:lastRenderedPageBreak/>
        <w:t>Acta 1</w:t>
      </w:r>
      <w:r w:rsidR="00E37939">
        <w:rPr>
          <w:noProof/>
          <w:lang w:bidi="es-ES"/>
        </w:rPr>
        <w:t xml:space="preserve"> (26/10/2000)</w:t>
      </w:r>
      <w:r w:rsidR="009D7874">
        <w:rPr>
          <w:noProof/>
          <w:lang w:bidi="es-ES"/>
        </w:rPr>
        <w:t>:</w:t>
      </w:r>
      <w:r w:rsidR="00E37939">
        <w:rPr>
          <w:noProof/>
          <w:lang w:bidi="es-ES"/>
        </w:rPr>
        <w:t xml:space="preserve"> </w:t>
      </w:r>
      <w:r w:rsidR="009D7874">
        <w:rPr>
          <w:noProof/>
          <w:lang w:bidi="es-ES"/>
        </w:rPr>
        <w:br/>
        <w:t>Reunión inicial para una compresión sobre el proyecto y un primer enfoque.</w:t>
      </w:r>
    </w:p>
    <w:p w14:paraId="75E38923" w14:textId="68747B36" w:rsidR="009D7874" w:rsidRDefault="009D7874" w:rsidP="00AB02A7">
      <w:pPr>
        <w:spacing w:after="200"/>
        <w:rPr>
          <w:noProof/>
          <w:lang w:bidi="es-ES"/>
        </w:rPr>
      </w:pPr>
      <w:r>
        <w:rPr>
          <w:noProof/>
          <w:lang w:bidi="es-ES"/>
        </w:rPr>
        <w:t>Acta 2</w:t>
      </w:r>
      <w:r w:rsidR="00E37939">
        <w:rPr>
          <w:noProof/>
          <w:lang w:bidi="es-ES"/>
        </w:rPr>
        <w:t xml:space="preserve"> (30/10/2000)</w:t>
      </w:r>
      <w:r>
        <w:rPr>
          <w:noProof/>
          <w:lang w:bidi="es-ES"/>
        </w:rPr>
        <w:t xml:space="preserve">: </w:t>
      </w:r>
    </w:p>
    <w:p w14:paraId="7AD39A70" w14:textId="469F5874" w:rsidR="009D7874" w:rsidRPr="00D70D02" w:rsidRDefault="009D7874" w:rsidP="00AB02A7">
      <w:pPr>
        <w:spacing w:after="200"/>
        <w:rPr>
          <w:noProof/>
          <w:lang w:bidi="es-ES"/>
        </w:rPr>
      </w:pPr>
      <w:r>
        <w:rPr>
          <w:noProof/>
          <w:lang w:bidi="es-ES"/>
        </w:rPr>
        <w:t>Realización del primer análisis textual para obtener actores y casos de uso, asignación de funcionalidades a iteraciones y finalmente creación de estimaciones de tiempo y calendario.</w:t>
      </w:r>
    </w:p>
    <w:sectPr w:rsidR="009D7874" w:rsidRPr="00D70D02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FFB81" w14:textId="77777777" w:rsidR="00E322D4" w:rsidRDefault="00E322D4">
      <w:r>
        <w:separator/>
      </w:r>
    </w:p>
    <w:p w14:paraId="21A05D41" w14:textId="77777777" w:rsidR="00E322D4" w:rsidRDefault="00E322D4"/>
  </w:endnote>
  <w:endnote w:type="continuationSeparator" w:id="0">
    <w:p w14:paraId="799187DB" w14:textId="77777777" w:rsidR="00E322D4" w:rsidRDefault="00E322D4">
      <w:r>
        <w:continuationSeparator/>
      </w:r>
    </w:p>
    <w:p w14:paraId="5F15CEE6" w14:textId="77777777" w:rsidR="00E322D4" w:rsidRDefault="00E322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B8C281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2AEAF278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F515D" w14:textId="77777777" w:rsidR="00E322D4" w:rsidRDefault="00E322D4">
      <w:r>
        <w:separator/>
      </w:r>
    </w:p>
    <w:p w14:paraId="38813653" w14:textId="77777777" w:rsidR="00E322D4" w:rsidRDefault="00E322D4"/>
  </w:footnote>
  <w:footnote w:type="continuationSeparator" w:id="0">
    <w:p w14:paraId="40E2E8F0" w14:textId="77777777" w:rsidR="00E322D4" w:rsidRDefault="00E322D4">
      <w:r>
        <w:continuationSeparator/>
      </w:r>
    </w:p>
    <w:p w14:paraId="5C0F0BEA" w14:textId="77777777" w:rsidR="00E322D4" w:rsidRDefault="00E322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287C1FA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54F910B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3CD6F62D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A4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86DD6"/>
    <w:rsid w:val="005F1BB0"/>
    <w:rsid w:val="00656C4D"/>
    <w:rsid w:val="00692F16"/>
    <w:rsid w:val="006E5716"/>
    <w:rsid w:val="007302B3"/>
    <w:rsid w:val="00730733"/>
    <w:rsid w:val="007309A6"/>
    <w:rsid w:val="00730E3A"/>
    <w:rsid w:val="00736AAF"/>
    <w:rsid w:val="00755944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9D7874"/>
    <w:rsid w:val="00A10621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322D4"/>
    <w:rsid w:val="00E37939"/>
    <w:rsid w:val="00E620B0"/>
    <w:rsid w:val="00E81B40"/>
    <w:rsid w:val="00EA3AA4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83FD3"/>
  <w15:docId w15:val="{28EB4CBA-E543-4DB5-AB24-8E332633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uo\AppData\Local\Microsoft\Office\16.0\DTS\es-ES%7b8363B058-E1A0-4E61-954B-2A9BBA10587B%7d\%7b1E643093-2A1E-457F-A2F6-CFC7EF3EFE4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29DC4A5F54BC0B23A4BB829A6A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79EB2-BE61-4043-B097-0CF7D47B0E24}"/>
      </w:docPartPr>
      <w:docPartBody>
        <w:p w:rsidR="00F85A5B" w:rsidRDefault="00E648C2">
          <w:pPr>
            <w:pStyle w:val="EAD29DC4A5F54BC0B23A4BB829A6AF60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C2"/>
    <w:rsid w:val="009A5932"/>
    <w:rsid w:val="00E648C2"/>
    <w:rsid w:val="00F8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AD29DC4A5F54BC0B23A4BB829A6AF60">
    <w:name w:val="EAD29DC4A5F54BC0B23A4BB829A6AF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{1E643093-2A1E-457F-A2F6-CFC7EF3EFE42}tf16392850_win32</Template>
  <TotalTime>29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A01</dc:creator>
  <cp:keywords/>
  <cp:lastModifiedBy>LUIS SANTIYÁN GARCÍA</cp:lastModifiedBy>
  <cp:revision>4</cp:revision>
  <cp:lastPrinted>2006-08-01T17:47:00Z</cp:lastPrinted>
  <dcterms:created xsi:type="dcterms:W3CDTF">2020-10-26T23:57:00Z</dcterms:created>
  <dcterms:modified xsi:type="dcterms:W3CDTF">2020-10-30T18:04:00Z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